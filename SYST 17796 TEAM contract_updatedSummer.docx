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:rsidTr="001A0EAB">
        <w:trPr>
          <w:trHeight w:val="237"/>
        </w:trPr>
        <w:tc>
          <w:tcPr>
            <w:tcW w:w="4077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</w:tbl>
    <w:p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>Academic Honesty Policy on AccessSheri</w:t>
      </w:r>
      <w:r w:rsidR="0042411E">
        <w:rPr>
          <w:rFonts w:ascii="Arial" w:hAnsi="Arial" w:cs="Arial"/>
          <w:b/>
        </w:rPr>
        <w:t>dan or visit the faculty office</w:t>
      </w:r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and speak with the Program Support Specialist.</w:t>
      </w:r>
    </w:p>
    <w:p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:rsidR="001A0EAB" w:rsidRDefault="00475168" w:rsidP="001A0EAB">
      <w:pPr>
        <w:tabs>
          <w:tab w:val="left" w:pos="5760"/>
        </w:tabs>
        <w:rPr>
          <w:sz w:val="24"/>
        </w:rPr>
      </w:pPr>
      <w:hyperlink r:id="rId10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:rsidR="001A0EAB" w:rsidRDefault="001A0EAB" w:rsidP="001A0EAB">
      <w:pPr>
        <w:rPr>
          <w:sz w:val="24"/>
        </w:rPr>
      </w:pPr>
      <w:r w:rsidRPr="00857C31">
        <w:rPr>
          <w:sz w:val="24"/>
        </w:rPr>
        <w:br w:type="page"/>
      </w:r>
    </w:p>
    <w:p w:rsidR="001A0EAB" w:rsidRDefault="001A0EAB" w:rsidP="001A0EAB">
      <w:pPr>
        <w:pStyle w:val="Name"/>
      </w:pPr>
      <w:r>
        <w:lastRenderedPageBreak/>
        <w:t xml:space="preserve">What we will do if . . 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F42014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F42014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:rsidTr="00F42014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:rsidTr="00F42014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</w:tbl>
    <w:p w:rsidR="001A0EAB" w:rsidRDefault="001A0EAB" w:rsidP="001A0EAB"/>
    <w:p w:rsidR="001A0EAB" w:rsidRDefault="001A0EAB" w:rsidP="001A0EAB">
      <w:r>
        <w:br w:type="page"/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lastRenderedPageBreak/>
              <w:br w:type="page"/>
            </w: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</w:tbl>
    <w:p w:rsidR="001A0EAB" w:rsidRDefault="001A0EAB" w:rsidP="001A0EAB">
      <w:r>
        <w:lastRenderedPageBreak/>
        <w:br w:type="page"/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ignores behaviour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DE5227"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168" w:rsidRDefault="00475168">
      <w:pPr>
        <w:spacing w:after="0" w:line="240" w:lineRule="auto"/>
      </w:pPr>
      <w:r>
        <w:separator/>
      </w:r>
    </w:p>
  </w:endnote>
  <w:endnote w:type="continuationSeparator" w:id="0">
    <w:p w:rsidR="00475168" w:rsidRDefault="0047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p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168" w:rsidRDefault="00475168">
      <w:pPr>
        <w:spacing w:after="0" w:line="240" w:lineRule="auto"/>
      </w:pPr>
      <w:r>
        <w:separator/>
      </w:r>
    </w:p>
  </w:footnote>
  <w:footnote w:type="continuationSeparator" w:id="0">
    <w:p w:rsidR="00475168" w:rsidRDefault="0047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DF"/>
    <w:rsid w:val="001A0EAB"/>
    <w:rsid w:val="0042411E"/>
    <w:rsid w:val="00447631"/>
    <w:rsid w:val="00475168"/>
    <w:rsid w:val="00BE1CC0"/>
    <w:rsid w:val="00DE5227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753E1D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753E1D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3"/>
    <w:rsid w:val="00753E1D"/>
    <w:rsid w:val="00AC5913"/>
    <w:rsid w:val="00CA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customStyle="1" w:styleId="0274862F58DE430CA84C5A06A34CD226">
    <w:name w:val="0274862F58DE430CA84C5A06A34CD226"/>
  </w:style>
  <w:style w:type="paragraph" w:customStyle="1" w:styleId="6AE08889637345B9A63BB601F589232D">
    <w:name w:val="6AE08889637345B9A63BB601F589232D"/>
  </w:style>
  <w:style w:type="paragraph" w:customStyle="1" w:styleId="C52789F3466F4FA3A45C6931CD243F50">
    <w:name w:val="C52789F3466F4FA3A45C6931CD243F50"/>
  </w:style>
  <w:style w:type="paragraph" w:customStyle="1" w:styleId="FE130731CBEA4928A3E1C14F8ABD3A25">
    <w:name w:val="FE130731CBEA4928A3E1C14F8ABD3A25"/>
  </w:style>
  <w:style w:type="paragraph" w:customStyle="1" w:styleId="8C31FC3EFA6A424D8F4EF5FD2A685C60">
    <w:name w:val="8C31FC3EFA6A424D8F4EF5FD2A685C60"/>
  </w:style>
  <w:style w:type="paragraph" w:customStyle="1" w:styleId="03DB45CB850647DE95D82BB74A56066A">
    <w:name w:val="03DB45CB850647DE95D82BB74A56066A"/>
  </w:style>
  <w:style w:type="paragraph" w:customStyle="1" w:styleId="F6623B739EC444BAAB2F72C2B31DDBC2">
    <w:name w:val="F6623B739EC444BAAB2F72C2B31DDBC2"/>
  </w:style>
  <w:style w:type="paragraph" w:customStyle="1" w:styleId="FB79AEE37C294AD39171F3E6E0F369CB">
    <w:name w:val="FB79AEE37C294AD39171F3E6E0F369CB"/>
  </w:style>
  <w:style w:type="paragraph" w:customStyle="1" w:styleId="0E21C206F74B435BB4334B8ED82AC049">
    <w:name w:val="0E21C206F74B435BB4334B8ED82AC049"/>
  </w:style>
  <w:style w:type="paragraph" w:customStyle="1" w:styleId="941F47CD9B1247F2B2C65DF7489EE0DC">
    <w:name w:val="941F47CD9B1247F2B2C65DF7489EE0DC"/>
  </w:style>
  <w:style w:type="paragraph" w:customStyle="1" w:styleId="172EEDD15E9D48E8A0FB0883038C5AB7">
    <w:name w:val="172EEDD15E9D48E8A0FB0883038C5AB7"/>
  </w:style>
  <w:style w:type="paragraph" w:customStyle="1" w:styleId="30C8C773DC1B41F7B642482427D7F920">
    <w:name w:val="30C8C773DC1B41F7B642482427D7F920"/>
  </w:style>
  <w:style w:type="paragraph" w:customStyle="1" w:styleId="62714AECB2434724BB23DEC7EB80936F">
    <w:name w:val="62714AECB2434724BB23DEC7EB809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_____________________________________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EAB95-B531-4B99-A87C-AD39756A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0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Elizabeth Dancy</cp:lastModifiedBy>
  <cp:revision>2</cp:revision>
  <dcterms:created xsi:type="dcterms:W3CDTF">2019-05-15T20:05:00Z</dcterms:created>
  <dcterms:modified xsi:type="dcterms:W3CDTF">2019-05-15T20:05:00Z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